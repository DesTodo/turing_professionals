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7DD12" w14:textId="77777777" w:rsidR="0020270E" w:rsidRDefault="00C41DDD">
      <w:pPr>
        <w:pStyle w:val="Name"/>
      </w:pPr>
      <w:r>
        <w:t>Katie Keel</w:t>
      </w:r>
    </w:p>
    <w:p w14:paraId="1128BBE8" w14:textId="77777777" w:rsidR="0020270E" w:rsidRDefault="00C41DDD">
      <w:pPr>
        <w:pStyle w:val="ContactInfo"/>
      </w:pPr>
      <w:r>
        <w:t>akatiekeel@gmail.com</w:t>
      </w:r>
    </w:p>
    <w:p w14:paraId="62BD67E2" w14:textId="77777777" w:rsidR="00C41DDD" w:rsidRDefault="00C41DDD">
      <w:pPr>
        <w:pStyle w:val="ContactInfo"/>
      </w:pPr>
      <w:r>
        <w:t>(850) 368 – 3312</w:t>
      </w:r>
    </w:p>
    <w:p w14:paraId="17472737" w14:textId="77777777" w:rsidR="00C41DDD" w:rsidRDefault="00C41DDD">
      <w:pPr>
        <w:pStyle w:val="ContactInfo"/>
      </w:pPr>
      <w:r>
        <w:t>Denver, CO</w:t>
      </w:r>
    </w:p>
    <w:p w14:paraId="1FB821DA" w14:textId="77777777" w:rsidR="00C41DDD" w:rsidRDefault="00C41DDD" w:rsidP="00C41DDD">
      <w:pPr>
        <w:pStyle w:val="Heading1"/>
      </w:pPr>
      <w:r>
        <w:t>SUMMARY</w:t>
      </w:r>
    </w:p>
    <w:p w14:paraId="75F77CDC" w14:textId="77777777" w:rsidR="0020270E" w:rsidRDefault="00C41DDD">
      <w:r>
        <w:t>I’m a backend developer with a passion for both people and efficiency. Excellence is my trademark.</w:t>
      </w:r>
    </w:p>
    <w:p w14:paraId="327E0DDE" w14:textId="77777777" w:rsidR="00C41DDD" w:rsidRDefault="00C41DDD" w:rsidP="00C41DDD">
      <w:pPr>
        <w:pStyle w:val="Heading1"/>
      </w:pPr>
      <w:r>
        <w:t>code</w:t>
      </w:r>
    </w:p>
    <w:p w14:paraId="28E6C090" w14:textId="77777777" w:rsidR="00C41DDD" w:rsidRDefault="00C41DDD" w:rsidP="00C41DDD">
      <w:r>
        <w:t xml:space="preserve">Ruby / Rails </w:t>
      </w:r>
      <w:r>
        <w:br/>
      </w:r>
      <w:proofErr w:type="spellStart"/>
      <w:r>
        <w:t>RSpec</w:t>
      </w:r>
      <w:proofErr w:type="spellEnd"/>
      <w:r>
        <w:t xml:space="preserve"> / TDD</w:t>
      </w:r>
      <w:r>
        <w:br/>
        <w:t>Agile / Teamwork</w:t>
      </w:r>
      <w:bookmarkStart w:id="0" w:name="_GoBack"/>
      <w:bookmarkEnd w:id="0"/>
    </w:p>
    <w:p w14:paraId="37760FA8" w14:textId="77777777" w:rsidR="00C41DDD" w:rsidRDefault="00C41DDD" w:rsidP="00C41DDD">
      <w:pPr>
        <w:pStyle w:val="Heading1"/>
      </w:pPr>
      <w:r>
        <w:t>Skills</w:t>
      </w:r>
    </w:p>
    <w:p w14:paraId="4743747A" w14:textId="77777777" w:rsidR="00C41DDD" w:rsidRPr="00C41DDD" w:rsidRDefault="00C41DDD" w:rsidP="00C41DDD"/>
    <w:p w14:paraId="01D83B00" w14:textId="77777777" w:rsidR="0020270E" w:rsidRDefault="00C41DDD">
      <w:pPr>
        <w:pStyle w:val="Heading1"/>
      </w:pPr>
      <w:r>
        <w:t>Work experience</w:t>
      </w:r>
    </w:p>
    <w:p w14:paraId="5F5C17D6" w14:textId="77777777" w:rsidR="0020270E" w:rsidRPr="00C41DDD" w:rsidRDefault="00C41DDD" w:rsidP="00C41DDD">
      <w:pPr>
        <w:jc w:val="both"/>
        <w:rPr>
          <w:b/>
        </w:rPr>
      </w:pPr>
      <w:r w:rsidRPr="00C41DDD">
        <w:rPr>
          <w:b/>
        </w:rPr>
        <w:t>Colorado Grants</w:t>
      </w:r>
    </w:p>
    <w:p w14:paraId="6B0B465B" w14:textId="77777777" w:rsidR="0020270E" w:rsidRDefault="00C41DDD">
      <w:r>
        <w:t>Grants Consultant | Jan 2016 – Apr 2017</w:t>
      </w:r>
    </w:p>
    <w:p w14:paraId="2A970B31" w14:textId="77777777" w:rsidR="0020270E" w:rsidRDefault="0020270E" w:rsidP="00C41DDD">
      <w:pPr>
        <w:pStyle w:val="ListBullet"/>
      </w:pPr>
    </w:p>
    <w:sdt>
      <w:sdtPr>
        <w:id w:val="720946933"/>
        <w:placeholder>
          <w:docPart w:val="45E5C88E95AE6D41A68237F081A8F9ED"/>
        </w:placeholder>
        <w:temporary/>
        <w:showingPlcHdr/>
        <w15:appearance w15:val="hidden"/>
      </w:sdtPr>
      <w:sdtEndPr/>
      <w:sdtContent>
        <w:p w14:paraId="7F9533A2" w14:textId="77777777" w:rsidR="0020270E" w:rsidRDefault="000E4B42">
          <w:pPr>
            <w:pStyle w:val="Heading1"/>
          </w:pPr>
          <w:r>
            <w:t>Education</w:t>
          </w:r>
        </w:p>
      </w:sdtContent>
    </w:sdt>
    <w:p w14:paraId="19EAD014" w14:textId="77777777" w:rsidR="0020270E" w:rsidRDefault="00C41DDD" w:rsidP="00C41DDD">
      <w:r>
        <w:rPr>
          <w:b/>
        </w:rPr>
        <w:t>Turing School of Software and Design</w:t>
      </w:r>
    </w:p>
    <w:p w14:paraId="603D5D6A" w14:textId="77777777" w:rsidR="00C41DDD" w:rsidRDefault="00C41DDD" w:rsidP="00C41DDD">
      <w:r>
        <w:t>Backend Engineering Certificate | May 2017 – Nov 2017</w:t>
      </w:r>
    </w:p>
    <w:p w14:paraId="2D3596A8" w14:textId="77777777" w:rsidR="00C41DDD" w:rsidRPr="00C41DDD" w:rsidRDefault="00C41DDD" w:rsidP="00C41DDD">
      <w:pPr>
        <w:pStyle w:val="ListBullet"/>
      </w:pPr>
    </w:p>
    <w:sectPr w:rsidR="00C41DDD" w:rsidRPr="00C41DD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AA410" w14:textId="77777777" w:rsidR="000E4B42" w:rsidRDefault="000E4B42">
      <w:r>
        <w:separator/>
      </w:r>
    </w:p>
  </w:endnote>
  <w:endnote w:type="continuationSeparator" w:id="0">
    <w:p w14:paraId="241A34CB" w14:textId="77777777" w:rsidR="000E4B42" w:rsidRDefault="000E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9AD79" w14:textId="77777777" w:rsidR="0020270E" w:rsidRDefault="000E4B42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C41DD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4184F" w14:textId="77777777" w:rsidR="000E4B42" w:rsidRDefault="000E4B42">
      <w:r>
        <w:separator/>
      </w:r>
    </w:p>
  </w:footnote>
  <w:footnote w:type="continuationSeparator" w:id="0">
    <w:p w14:paraId="52F8A93A" w14:textId="77777777" w:rsidR="000E4B42" w:rsidRDefault="000E4B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CAB82" w14:textId="77777777" w:rsidR="0020270E" w:rsidRDefault="000E4B4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8203D4" wp14:editId="32D9C69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85D915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989ED" w14:textId="77777777" w:rsidR="0020270E" w:rsidRDefault="000E4B4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A37E64" wp14:editId="0634BA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CBA87" w14:textId="77777777" w:rsidR="0020270E" w:rsidRDefault="0020270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7A37E6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FECBA87" w14:textId="77777777" w:rsidR="0020270E" w:rsidRDefault="0020270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564654"/>
    <w:multiLevelType w:val="hybridMultilevel"/>
    <w:tmpl w:val="9DE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05399"/>
    <w:multiLevelType w:val="hybridMultilevel"/>
    <w:tmpl w:val="992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7"/>
        </w:tabs>
        <w:ind w:left="217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DD"/>
    <w:rsid w:val="000E4B42"/>
    <w:rsid w:val="0020270E"/>
    <w:rsid w:val="004231ED"/>
    <w:rsid w:val="00C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BE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55F51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55F51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55F51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55F51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55F51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55F51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549E3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C41DD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ieshermer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5C88E95AE6D41A68237F081A8F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B69FC-CD06-1342-87A9-0BC560D8150C}"/>
      </w:docPartPr>
      <w:docPartBody>
        <w:p w:rsidR="00000000" w:rsidRDefault="00070772">
          <w:pPr>
            <w:pStyle w:val="45E5C88E95AE6D41A68237F081A8F9E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72"/>
    <w:rsid w:val="000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9EC0091E6BD4A886C54E9583E8520">
    <w:name w:val="BE29EC0091E6BD4A886C54E9583E8520"/>
  </w:style>
  <w:style w:type="paragraph" w:customStyle="1" w:styleId="879C5A896B6A194CAC6FF238EB104BD5">
    <w:name w:val="879C5A896B6A194CAC6FF238EB104BD5"/>
  </w:style>
  <w:style w:type="paragraph" w:customStyle="1" w:styleId="E6BBA33D5685CC4DB70AC3A425D45B23">
    <w:name w:val="E6BBA33D5685CC4DB70AC3A425D45B23"/>
  </w:style>
  <w:style w:type="paragraph" w:customStyle="1" w:styleId="170C206BEE5BDB47881CB957163C2013">
    <w:name w:val="170C206BEE5BDB47881CB957163C2013"/>
  </w:style>
  <w:style w:type="paragraph" w:customStyle="1" w:styleId="DE977CF1964FEC4B9DF7893504B73F00">
    <w:name w:val="DE977CF1964FEC4B9DF7893504B73F00"/>
  </w:style>
  <w:style w:type="paragraph" w:customStyle="1" w:styleId="57B09EC7AF14A3488819ADD143B39475">
    <w:name w:val="57B09EC7AF14A3488819ADD143B39475"/>
  </w:style>
  <w:style w:type="paragraph" w:customStyle="1" w:styleId="94FB826CF62A714CB2427FF4A3C6DCDC">
    <w:name w:val="94FB826CF62A714CB2427FF4A3C6DCD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F0939377C4BEA542B70DDA6E058FC5C6">
    <w:name w:val="F0939377C4BEA542B70DDA6E058FC5C6"/>
  </w:style>
  <w:style w:type="paragraph" w:customStyle="1" w:styleId="45E5C88E95AE6D41A68237F081A8F9ED">
    <w:name w:val="45E5C88E95AE6D41A68237F081A8F9ED"/>
  </w:style>
  <w:style w:type="paragraph" w:customStyle="1" w:styleId="D7A5828E1FA57949BBE025781FD00784">
    <w:name w:val="D7A5828E1FA57949BBE025781FD00784"/>
  </w:style>
  <w:style w:type="paragraph" w:customStyle="1" w:styleId="79D3D3BB784492419C7AA3AD980CDEA4">
    <w:name w:val="79D3D3BB784492419C7AA3AD980CDEA4"/>
  </w:style>
  <w:style w:type="paragraph" w:customStyle="1" w:styleId="DF720EA815346C42B4AC54F4DB1E542A">
    <w:name w:val="DF720EA815346C42B4AC54F4DB1E54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61F5-07A1-E443-B3B8-3D7BC711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Shermer</dc:creator>
  <cp:keywords/>
  <dc:description/>
  <cp:lastModifiedBy>Amelia Shermer</cp:lastModifiedBy>
  <cp:revision>1</cp:revision>
  <dcterms:created xsi:type="dcterms:W3CDTF">2017-08-16T21:55:00Z</dcterms:created>
  <dcterms:modified xsi:type="dcterms:W3CDTF">2017-08-16T22:04:00Z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